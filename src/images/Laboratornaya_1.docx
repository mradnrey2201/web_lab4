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5230D" w14:textId="77777777" w:rsidR="007E53A0" w:rsidRDefault="007E53A0" w:rsidP="007E53A0">
      <w:pPr>
        <w:pStyle w:val="ac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5B0E9398" w14:textId="77777777" w:rsidR="007E53A0" w:rsidRDefault="007E53A0" w:rsidP="007E53A0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941214F" w14:textId="77777777" w:rsidR="007E53A0" w:rsidRDefault="007E53A0" w:rsidP="007E53A0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32A7AD8A" w14:textId="77777777" w:rsidR="007E53A0" w:rsidRDefault="007E53A0" w:rsidP="007E53A0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65B958CD" w14:textId="77777777" w:rsidR="007E53A0" w:rsidRDefault="007E53A0" w:rsidP="007E53A0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Санкт-Петербургский национальный исследовательский университет</w:t>
      </w:r>
    </w:p>
    <w:p w14:paraId="1290B03A" w14:textId="77777777" w:rsidR="007E53A0" w:rsidRDefault="007E53A0" w:rsidP="007E53A0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информационных технологий, механики и оптики»</w:t>
      </w:r>
    </w:p>
    <w:p w14:paraId="53C56F4B" w14:textId="77777777" w:rsidR="007E53A0" w:rsidRDefault="007E53A0" w:rsidP="007E53A0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584B825C" w14:textId="77777777" w:rsidR="007E53A0" w:rsidRDefault="007E53A0" w:rsidP="007E53A0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>Факультет Пиикт</w:t>
      </w:r>
    </w:p>
    <w:p w14:paraId="63D4F5C3" w14:textId="77777777" w:rsidR="007E53A0" w:rsidRDefault="007E53A0" w:rsidP="007E53A0">
      <w:pPr>
        <w:pStyle w:val="ac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7BE51AB8" w14:textId="77777777" w:rsidR="007E53A0" w:rsidRDefault="007E53A0" w:rsidP="007E53A0">
      <w:pPr>
        <w:pStyle w:val="ac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F3EFFBA" w14:textId="77777777" w:rsidR="007E53A0" w:rsidRDefault="007E53A0" w:rsidP="007E53A0">
      <w:pPr>
        <w:pStyle w:val="ac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4EE55836" w14:textId="77777777" w:rsidR="007E53A0" w:rsidRDefault="007E53A0" w:rsidP="007E53A0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F76010F" w14:textId="77777777" w:rsidR="007E53A0" w:rsidRDefault="007E53A0" w:rsidP="007E53A0">
      <w:pPr>
        <w:rPr>
          <w:lang w:eastAsia="ru-RU"/>
        </w:rPr>
      </w:pPr>
    </w:p>
    <w:p w14:paraId="7D13766F" w14:textId="77777777" w:rsidR="007E53A0" w:rsidRDefault="007E53A0" w:rsidP="007E53A0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№ 1</w:t>
      </w:r>
    </w:p>
    <w:p w14:paraId="6EB3864B" w14:textId="77777777" w:rsidR="007E53A0" w:rsidRDefault="007E53A0" w:rsidP="007E53A0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7833E2C1" w14:textId="5D73649C" w:rsidR="007E53A0" w:rsidRDefault="007E53A0" w:rsidP="007E53A0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‘Базы данных’</w:t>
      </w:r>
    </w:p>
    <w:p w14:paraId="798EFB86" w14:textId="77777777" w:rsidR="007E53A0" w:rsidRDefault="007E53A0" w:rsidP="007E53A0">
      <w:pPr>
        <w:rPr>
          <w:lang w:eastAsia="ru-RU"/>
        </w:rPr>
      </w:pPr>
    </w:p>
    <w:p w14:paraId="7D5435CB" w14:textId="6649CE63" w:rsidR="007E53A0" w:rsidRDefault="007E53A0" w:rsidP="007E53A0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№-31348</w:t>
      </w:r>
    </w:p>
    <w:p w14:paraId="22A09F2A" w14:textId="77777777" w:rsidR="007E53A0" w:rsidRDefault="007E53A0" w:rsidP="007E53A0">
      <w:pPr>
        <w:rPr>
          <w:lang w:eastAsia="ru-RU"/>
        </w:rPr>
      </w:pPr>
    </w:p>
    <w:p w14:paraId="0706CFD3" w14:textId="77777777" w:rsidR="007E53A0" w:rsidRDefault="007E53A0" w:rsidP="007E53A0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2B5F82A8" w14:textId="77777777" w:rsidR="007E53A0" w:rsidRDefault="007E53A0" w:rsidP="007E53A0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A2438EE" w14:textId="77777777" w:rsidR="007E53A0" w:rsidRDefault="007E53A0" w:rsidP="007E53A0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AA8CA65" w14:textId="77777777" w:rsidR="007E53A0" w:rsidRDefault="007E53A0" w:rsidP="007E53A0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869468E" w14:textId="77777777" w:rsidR="007E53A0" w:rsidRDefault="007E53A0" w:rsidP="007E53A0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9C48276" w14:textId="77777777" w:rsidR="007E53A0" w:rsidRDefault="007E53A0" w:rsidP="007E53A0">
      <w:pPr>
        <w:rPr>
          <w:lang w:eastAsia="ru-RU"/>
        </w:rPr>
      </w:pPr>
    </w:p>
    <w:p w14:paraId="32CDD0A5" w14:textId="77777777" w:rsidR="007E53A0" w:rsidRDefault="007E53A0" w:rsidP="007E53A0">
      <w:pPr>
        <w:rPr>
          <w:lang w:eastAsia="ru-RU"/>
        </w:rPr>
      </w:pPr>
    </w:p>
    <w:p w14:paraId="1CCA1360" w14:textId="77777777" w:rsidR="007E53A0" w:rsidRDefault="007E53A0" w:rsidP="007E53A0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14:paraId="0F55FDA7" w14:textId="77777777" w:rsidR="007E53A0" w:rsidRDefault="007E53A0" w:rsidP="007E53A0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Выполнил:</w:t>
      </w:r>
    </w:p>
    <w:p w14:paraId="70F0B6D9" w14:textId="77777777" w:rsidR="007E53A0" w:rsidRDefault="007E53A0" w:rsidP="007E53A0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</w:rPr>
        <w:t>3133</w:t>
      </w:r>
    </w:p>
    <w:p w14:paraId="5DA39219" w14:textId="77777777" w:rsidR="007E53A0" w:rsidRDefault="007E53A0" w:rsidP="007E53A0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Шикунов Максим</w:t>
      </w:r>
    </w:p>
    <w:p w14:paraId="6728BF3E" w14:textId="77777777" w:rsidR="007E53A0" w:rsidRDefault="007E53A0" w:rsidP="007E53A0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Евгеньевич</w:t>
      </w:r>
    </w:p>
    <w:p w14:paraId="213D9886" w14:textId="77777777" w:rsidR="007E53A0" w:rsidRDefault="007E53A0" w:rsidP="007E53A0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Преподаватель:</w:t>
      </w:r>
    </w:p>
    <w:p w14:paraId="0314AEF7" w14:textId="44B003A2" w:rsidR="007E53A0" w:rsidRPr="007E53A0" w:rsidRDefault="007E53A0" w:rsidP="007E53A0">
      <w:pPr>
        <w:jc w:val="right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 xml:space="preserve">                                                        Барсуков Илья Иванович</w:t>
      </w:r>
    </w:p>
    <w:p w14:paraId="507336DB" w14:textId="77777777" w:rsidR="007E53A0" w:rsidRDefault="007E53A0" w:rsidP="007E53A0">
      <w:pPr>
        <w:rPr>
          <w:lang w:eastAsia="ru-RU"/>
        </w:rPr>
      </w:pPr>
    </w:p>
    <w:p w14:paraId="6F0C46D9" w14:textId="77777777" w:rsidR="007E53A0" w:rsidRDefault="007E53A0" w:rsidP="007E53A0">
      <w:pPr>
        <w:rPr>
          <w:lang w:eastAsia="ru-RU"/>
        </w:rPr>
      </w:pPr>
    </w:p>
    <w:p w14:paraId="4506E420" w14:textId="77777777" w:rsidR="007E53A0" w:rsidRDefault="007E53A0" w:rsidP="007E53A0">
      <w:pPr>
        <w:rPr>
          <w:lang w:eastAsia="ru-RU"/>
        </w:rPr>
      </w:pPr>
    </w:p>
    <w:p w14:paraId="346A6BAE" w14:textId="77777777" w:rsidR="007E53A0" w:rsidRPr="006B69D4" w:rsidRDefault="007E53A0" w:rsidP="007E53A0">
      <w:pPr>
        <w:rPr>
          <w:lang w:eastAsia="ru-RU"/>
        </w:rPr>
      </w:pPr>
    </w:p>
    <w:p w14:paraId="71B1B3B2" w14:textId="6A708672" w:rsidR="007E53A0" w:rsidRDefault="007E53A0" w:rsidP="007E53A0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E2A737" wp14:editId="0735E717">
            <wp:extent cx="2917825" cy="461010"/>
            <wp:effectExtent l="0" t="0" r="0" b="0"/>
            <wp:docPr id="3" name="Рисунок 3" descr="Описание: 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9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82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7AA6D" w14:textId="4AE829FC" w:rsidR="007E53A0" w:rsidRDefault="007E53A0" w:rsidP="007E53A0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</w:p>
    <w:p w14:paraId="5D61EDB0" w14:textId="77777777" w:rsidR="007E53A0" w:rsidRDefault="007E53A0" w:rsidP="007E53A0">
      <w:pPr>
        <w:pStyle w:val="aa"/>
        <w:jc w:val="center"/>
      </w:pPr>
      <w:r>
        <w:t>Санкт</w:t>
      </w:r>
      <w:r w:rsidRPr="00896037">
        <w:t>-</w:t>
      </w:r>
      <w:r>
        <w:t>Петербург</w:t>
      </w:r>
      <w:r w:rsidRPr="00896037">
        <w:t>, 202</w:t>
      </w:r>
      <w:r>
        <w:t>2</w:t>
      </w:r>
    </w:p>
    <w:p w14:paraId="727AACFB" w14:textId="7B0DB3BC" w:rsidR="00A97B8F" w:rsidRPr="00D26E08" w:rsidRDefault="00CB12D2" w:rsidP="00057A40">
      <w:pPr>
        <w:pStyle w:val="aa"/>
        <w:jc w:val="center"/>
        <w:rPr>
          <w:rFonts w:ascii="Times New Roman" w:hAnsi="Times New Roman" w:cs="Times New Roman"/>
        </w:rPr>
      </w:pPr>
      <w:r w:rsidRPr="00D26E08">
        <w:rPr>
          <w:rFonts w:ascii="Times New Roman" w:hAnsi="Times New Roman" w:cs="Times New Roman"/>
          <w:sz w:val="20"/>
          <w:szCs w:val="20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111899348"/>
        <w:docPartObj>
          <w:docPartGallery w:val="Table of Contents"/>
          <w:docPartUnique/>
        </w:docPartObj>
      </w:sdtPr>
      <w:sdtContent>
        <w:p w14:paraId="6C0CDA08" w14:textId="0DA876D6" w:rsidR="00C9039C" w:rsidRPr="00D26E08" w:rsidRDefault="00C9039C">
          <w:pPr>
            <w:pStyle w:val="a9"/>
            <w:rPr>
              <w:rFonts w:ascii="Times New Roman" w:hAnsi="Times New Roman" w:cs="Times New Roman"/>
            </w:rPr>
          </w:pPr>
          <w:r w:rsidRPr="00D26E08">
            <w:rPr>
              <w:rFonts w:ascii="Times New Roman" w:hAnsi="Times New Roman" w:cs="Times New Roman"/>
            </w:rPr>
            <w:t>Оглавление</w:t>
          </w:r>
        </w:p>
        <w:p w14:paraId="23346233" w14:textId="005E8A4F" w:rsidR="002A2250" w:rsidRDefault="00C9039C">
          <w:pPr>
            <w:pStyle w:val="11"/>
            <w:tabs>
              <w:tab w:val="right" w:leader="dot" w:pos="11330"/>
            </w:tabs>
            <w:rPr>
              <w:rFonts w:eastAsiaTheme="minorEastAsia"/>
              <w:noProof/>
              <w:lang w:eastAsia="ru-RU"/>
            </w:rPr>
          </w:pPr>
          <w:r w:rsidRPr="00D26E08">
            <w:rPr>
              <w:rFonts w:ascii="Times New Roman" w:hAnsi="Times New Roman" w:cs="Times New Roman"/>
            </w:rPr>
            <w:fldChar w:fldCharType="begin"/>
          </w:r>
          <w:r w:rsidRPr="00D26E08">
            <w:rPr>
              <w:rFonts w:ascii="Times New Roman" w:hAnsi="Times New Roman" w:cs="Times New Roman"/>
            </w:rPr>
            <w:instrText xml:space="preserve"> TOC \o "1-3" \h \z \u </w:instrText>
          </w:r>
          <w:r w:rsidRPr="00D26E08">
            <w:rPr>
              <w:rFonts w:ascii="Times New Roman" w:hAnsi="Times New Roman" w:cs="Times New Roman"/>
            </w:rPr>
            <w:fldChar w:fldCharType="separate"/>
          </w:r>
          <w:hyperlink w:anchor="_Toc127957619" w:history="1">
            <w:r w:rsidR="002A2250" w:rsidRPr="00F73951">
              <w:rPr>
                <w:rStyle w:val="a7"/>
                <w:rFonts w:ascii="Times New Roman" w:hAnsi="Times New Roman" w:cs="Times New Roman"/>
                <w:noProof/>
              </w:rPr>
              <w:t>Задание</w:t>
            </w:r>
            <w:r w:rsidR="002A2250">
              <w:rPr>
                <w:noProof/>
                <w:webHidden/>
              </w:rPr>
              <w:tab/>
            </w:r>
            <w:r w:rsidR="002A2250">
              <w:rPr>
                <w:noProof/>
                <w:webHidden/>
              </w:rPr>
              <w:fldChar w:fldCharType="begin"/>
            </w:r>
            <w:r w:rsidR="002A2250">
              <w:rPr>
                <w:noProof/>
                <w:webHidden/>
              </w:rPr>
              <w:instrText xml:space="preserve"> PAGEREF _Toc127957619 \h </w:instrText>
            </w:r>
            <w:r w:rsidR="002A2250">
              <w:rPr>
                <w:noProof/>
                <w:webHidden/>
              </w:rPr>
            </w:r>
            <w:r w:rsidR="002A2250">
              <w:rPr>
                <w:noProof/>
                <w:webHidden/>
              </w:rPr>
              <w:fldChar w:fldCharType="separate"/>
            </w:r>
            <w:r w:rsidR="002A2250">
              <w:rPr>
                <w:noProof/>
                <w:webHidden/>
              </w:rPr>
              <w:t>3</w:t>
            </w:r>
            <w:r w:rsidR="002A2250">
              <w:rPr>
                <w:noProof/>
                <w:webHidden/>
              </w:rPr>
              <w:fldChar w:fldCharType="end"/>
            </w:r>
          </w:hyperlink>
        </w:p>
        <w:p w14:paraId="2BA7F11B" w14:textId="5283230A" w:rsidR="002A2250" w:rsidRDefault="00000000">
          <w:pPr>
            <w:pStyle w:val="11"/>
            <w:tabs>
              <w:tab w:val="right" w:leader="dot" w:pos="11330"/>
            </w:tabs>
            <w:rPr>
              <w:rFonts w:eastAsiaTheme="minorEastAsia"/>
              <w:noProof/>
              <w:lang w:eastAsia="ru-RU"/>
            </w:rPr>
          </w:pPr>
          <w:hyperlink w:anchor="_Toc127957620" w:history="1">
            <w:r w:rsidR="002A2250" w:rsidRPr="00F73951">
              <w:rPr>
                <w:rStyle w:val="a7"/>
                <w:noProof/>
              </w:rPr>
              <w:t>Выполнение</w:t>
            </w:r>
            <w:r w:rsidR="002A2250">
              <w:rPr>
                <w:noProof/>
                <w:webHidden/>
              </w:rPr>
              <w:tab/>
            </w:r>
            <w:r w:rsidR="002A2250">
              <w:rPr>
                <w:noProof/>
                <w:webHidden/>
              </w:rPr>
              <w:fldChar w:fldCharType="begin"/>
            </w:r>
            <w:r w:rsidR="002A2250">
              <w:rPr>
                <w:noProof/>
                <w:webHidden/>
              </w:rPr>
              <w:instrText xml:space="preserve"> PAGEREF _Toc127957620 \h </w:instrText>
            </w:r>
            <w:r w:rsidR="002A2250">
              <w:rPr>
                <w:noProof/>
                <w:webHidden/>
              </w:rPr>
            </w:r>
            <w:r w:rsidR="002A2250">
              <w:rPr>
                <w:noProof/>
                <w:webHidden/>
              </w:rPr>
              <w:fldChar w:fldCharType="separate"/>
            </w:r>
            <w:r w:rsidR="002A2250">
              <w:rPr>
                <w:noProof/>
                <w:webHidden/>
              </w:rPr>
              <w:t>4</w:t>
            </w:r>
            <w:r w:rsidR="002A2250">
              <w:rPr>
                <w:noProof/>
                <w:webHidden/>
              </w:rPr>
              <w:fldChar w:fldCharType="end"/>
            </w:r>
          </w:hyperlink>
        </w:p>
        <w:p w14:paraId="64D96396" w14:textId="0B98681B" w:rsidR="002A2250" w:rsidRDefault="00000000">
          <w:pPr>
            <w:pStyle w:val="21"/>
            <w:tabs>
              <w:tab w:val="right" w:leader="dot" w:pos="11330"/>
            </w:tabs>
            <w:rPr>
              <w:rFonts w:eastAsiaTheme="minorEastAsia"/>
              <w:noProof/>
              <w:lang w:eastAsia="ru-RU"/>
            </w:rPr>
          </w:pPr>
          <w:hyperlink w:anchor="_Toc127957621" w:history="1">
            <w:r w:rsidR="002A2250" w:rsidRPr="00F73951">
              <w:rPr>
                <w:rStyle w:val="a7"/>
                <w:noProof/>
                <w:lang w:val="en-US"/>
              </w:rPr>
              <w:t>ER</w:t>
            </w:r>
            <w:r w:rsidR="002A2250" w:rsidRPr="00F73951">
              <w:rPr>
                <w:rStyle w:val="a7"/>
                <w:noProof/>
              </w:rPr>
              <w:t>-диаграмма(инфологическая модель)</w:t>
            </w:r>
            <w:r w:rsidR="002A2250">
              <w:rPr>
                <w:noProof/>
                <w:webHidden/>
              </w:rPr>
              <w:tab/>
            </w:r>
            <w:r w:rsidR="002A2250">
              <w:rPr>
                <w:noProof/>
                <w:webHidden/>
              </w:rPr>
              <w:fldChar w:fldCharType="begin"/>
            </w:r>
            <w:r w:rsidR="002A2250">
              <w:rPr>
                <w:noProof/>
                <w:webHidden/>
              </w:rPr>
              <w:instrText xml:space="preserve"> PAGEREF _Toc127957621 \h </w:instrText>
            </w:r>
            <w:r w:rsidR="002A2250">
              <w:rPr>
                <w:noProof/>
                <w:webHidden/>
              </w:rPr>
            </w:r>
            <w:r w:rsidR="002A2250">
              <w:rPr>
                <w:noProof/>
                <w:webHidden/>
              </w:rPr>
              <w:fldChar w:fldCharType="separate"/>
            </w:r>
            <w:r w:rsidR="002A2250">
              <w:rPr>
                <w:noProof/>
                <w:webHidden/>
              </w:rPr>
              <w:t>4</w:t>
            </w:r>
            <w:r w:rsidR="002A2250">
              <w:rPr>
                <w:noProof/>
                <w:webHidden/>
              </w:rPr>
              <w:fldChar w:fldCharType="end"/>
            </w:r>
          </w:hyperlink>
        </w:p>
        <w:p w14:paraId="02CE55FA" w14:textId="02BBB954" w:rsidR="002A2250" w:rsidRDefault="00000000">
          <w:pPr>
            <w:pStyle w:val="21"/>
            <w:tabs>
              <w:tab w:val="right" w:leader="dot" w:pos="11330"/>
            </w:tabs>
            <w:rPr>
              <w:rFonts w:eastAsiaTheme="minorEastAsia"/>
              <w:noProof/>
              <w:lang w:eastAsia="ru-RU"/>
            </w:rPr>
          </w:pPr>
          <w:hyperlink w:anchor="_Toc127957622" w:history="1">
            <w:r w:rsidR="002A2250" w:rsidRPr="00F73951">
              <w:rPr>
                <w:rStyle w:val="a7"/>
                <w:noProof/>
                <w:lang w:val="en-US"/>
              </w:rPr>
              <w:t>ER-</w:t>
            </w:r>
            <w:r w:rsidR="002A2250" w:rsidRPr="00F73951">
              <w:rPr>
                <w:rStyle w:val="a7"/>
                <w:noProof/>
              </w:rPr>
              <w:t>диаграмма(даталогическая модель)</w:t>
            </w:r>
            <w:r w:rsidR="002A2250">
              <w:rPr>
                <w:noProof/>
                <w:webHidden/>
              </w:rPr>
              <w:tab/>
            </w:r>
            <w:r w:rsidR="002A2250">
              <w:rPr>
                <w:noProof/>
                <w:webHidden/>
              </w:rPr>
              <w:fldChar w:fldCharType="begin"/>
            </w:r>
            <w:r w:rsidR="002A2250">
              <w:rPr>
                <w:noProof/>
                <w:webHidden/>
              </w:rPr>
              <w:instrText xml:space="preserve"> PAGEREF _Toc127957622 \h </w:instrText>
            </w:r>
            <w:r w:rsidR="002A2250">
              <w:rPr>
                <w:noProof/>
                <w:webHidden/>
              </w:rPr>
            </w:r>
            <w:r w:rsidR="002A2250">
              <w:rPr>
                <w:noProof/>
                <w:webHidden/>
              </w:rPr>
              <w:fldChar w:fldCharType="separate"/>
            </w:r>
            <w:r w:rsidR="002A2250">
              <w:rPr>
                <w:noProof/>
                <w:webHidden/>
              </w:rPr>
              <w:t>4</w:t>
            </w:r>
            <w:r w:rsidR="002A2250">
              <w:rPr>
                <w:noProof/>
                <w:webHidden/>
              </w:rPr>
              <w:fldChar w:fldCharType="end"/>
            </w:r>
          </w:hyperlink>
        </w:p>
        <w:p w14:paraId="40C4FB30" w14:textId="4FAF2D51" w:rsidR="002A2250" w:rsidRDefault="00000000">
          <w:pPr>
            <w:pStyle w:val="11"/>
            <w:tabs>
              <w:tab w:val="right" w:leader="dot" w:pos="11330"/>
            </w:tabs>
            <w:rPr>
              <w:rFonts w:eastAsiaTheme="minorEastAsia"/>
              <w:noProof/>
              <w:lang w:eastAsia="ru-RU"/>
            </w:rPr>
          </w:pPr>
          <w:hyperlink w:anchor="_Toc127957623" w:history="1">
            <w:r w:rsidR="002A2250" w:rsidRPr="00F73951">
              <w:rPr>
                <w:rStyle w:val="a7"/>
                <w:noProof/>
              </w:rPr>
              <w:t xml:space="preserve">Реализация даталогической модели на </w:t>
            </w:r>
            <w:r w:rsidR="002A2250" w:rsidRPr="00F73951">
              <w:rPr>
                <w:rStyle w:val="a7"/>
                <w:noProof/>
                <w:lang w:val="en-US"/>
              </w:rPr>
              <w:t>SQL</w:t>
            </w:r>
            <w:r w:rsidR="002A2250">
              <w:rPr>
                <w:noProof/>
                <w:webHidden/>
              </w:rPr>
              <w:tab/>
            </w:r>
            <w:r w:rsidR="002A2250">
              <w:rPr>
                <w:noProof/>
                <w:webHidden/>
              </w:rPr>
              <w:fldChar w:fldCharType="begin"/>
            </w:r>
            <w:r w:rsidR="002A2250">
              <w:rPr>
                <w:noProof/>
                <w:webHidden/>
              </w:rPr>
              <w:instrText xml:space="preserve"> PAGEREF _Toc127957623 \h </w:instrText>
            </w:r>
            <w:r w:rsidR="002A2250">
              <w:rPr>
                <w:noProof/>
                <w:webHidden/>
              </w:rPr>
            </w:r>
            <w:r w:rsidR="002A2250">
              <w:rPr>
                <w:noProof/>
                <w:webHidden/>
              </w:rPr>
              <w:fldChar w:fldCharType="separate"/>
            </w:r>
            <w:r w:rsidR="002A2250">
              <w:rPr>
                <w:noProof/>
                <w:webHidden/>
              </w:rPr>
              <w:t>5</w:t>
            </w:r>
            <w:r w:rsidR="002A2250">
              <w:rPr>
                <w:noProof/>
                <w:webHidden/>
              </w:rPr>
              <w:fldChar w:fldCharType="end"/>
            </w:r>
          </w:hyperlink>
        </w:p>
        <w:p w14:paraId="5FE53016" w14:textId="5815D26A" w:rsidR="002A2250" w:rsidRDefault="00000000">
          <w:pPr>
            <w:pStyle w:val="11"/>
            <w:tabs>
              <w:tab w:val="right" w:leader="dot" w:pos="11330"/>
            </w:tabs>
            <w:rPr>
              <w:rFonts w:eastAsiaTheme="minorEastAsia"/>
              <w:noProof/>
              <w:lang w:eastAsia="ru-RU"/>
            </w:rPr>
          </w:pPr>
          <w:hyperlink w:anchor="_Toc127957624" w:history="1">
            <w:r w:rsidR="002A2250" w:rsidRPr="00F73951">
              <w:rPr>
                <w:rStyle w:val="a7"/>
                <w:noProof/>
              </w:rPr>
              <w:t>Вывод</w:t>
            </w:r>
            <w:r w:rsidR="002A2250">
              <w:rPr>
                <w:noProof/>
                <w:webHidden/>
              </w:rPr>
              <w:tab/>
            </w:r>
            <w:r w:rsidR="002A2250">
              <w:rPr>
                <w:noProof/>
                <w:webHidden/>
              </w:rPr>
              <w:fldChar w:fldCharType="begin"/>
            </w:r>
            <w:r w:rsidR="002A2250">
              <w:rPr>
                <w:noProof/>
                <w:webHidden/>
              </w:rPr>
              <w:instrText xml:space="preserve"> PAGEREF _Toc127957624 \h </w:instrText>
            </w:r>
            <w:r w:rsidR="002A2250">
              <w:rPr>
                <w:noProof/>
                <w:webHidden/>
              </w:rPr>
            </w:r>
            <w:r w:rsidR="002A2250">
              <w:rPr>
                <w:noProof/>
                <w:webHidden/>
              </w:rPr>
              <w:fldChar w:fldCharType="separate"/>
            </w:r>
            <w:r w:rsidR="002A2250">
              <w:rPr>
                <w:noProof/>
                <w:webHidden/>
              </w:rPr>
              <w:t>6</w:t>
            </w:r>
            <w:r w:rsidR="002A2250">
              <w:rPr>
                <w:noProof/>
                <w:webHidden/>
              </w:rPr>
              <w:fldChar w:fldCharType="end"/>
            </w:r>
          </w:hyperlink>
        </w:p>
        <w:p w14:paraId="5054784B" w14:textId="7672B00E" w:rsidR="00605345" w:rsidRDefault="00C9039C">
          <w:pPr>
            <w:rPr>
              <w:rFonts w:ascii="Times New Roman" w:hAnsi="Times New Roman" w:cs="Times New Roman"/>
            </w:rPr>
          </w:pPr>
          <w:r w:rsidRPr="00D26E08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845A681" w14:textId="43115F1B" w:rsidR="00392F11" w:rsidRDefault="00392F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C7A6A26" w14:textId="60E0653F" w:rsidR="00392F11" w:rsidRDefault="00392F11" w:rsidP="00392F11">
      <w:pPr>
        <w:pStyle w:val="1"/>
        <w:rPr>
          <w:rFonts w:ascii="Times New Roman" w:hAnsi="Times New Roman" w:cs="Times New Roman"/>
          <w:sz w:val="36"/>
          <w:szCs w:val="36"/>
        </w:rPr>
      </w:pPr>
      <w:bookmarkStart w:id="0" w:name="_Toc127957619"/>
      <w:r w:rsidRPr="00392F11">
        <w:rPr>
          <w:rFonts w:ascii="Times New Roman" w:hAnsi="Times New Roman" w:cs="Times New Roman"/>
          <w:sz w:val="36"/>
          <w:szCs w:val="36"/>
        </w:rPr>
        <w:lastRenderedPageBreak/>
        <w:t>Задание</w:t>
      </w:r>
      <w:bookmarkEnd w:id="0"/>
    </w:p>
    <w:p w14:paraId="2B00A926" w14:textId="366B013F" w:rsidR="00392F11" w:rsidRPr="002A2250" w:rsidRDefault="007E53A0" w:rsidP="00392F11">
      <w:r>
        <w:rPr>
          <w:noProof/>
        </w:rPr>
        <w:drawing>
          <wp:inline distT="0" distB="0" distL="0" distR="0" wp14:anchorId="5B5AE938" wp14:editId="3E06777B">
            <wp:extent cx="7200900" cy="36029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53A0">
        <w:rPr>
          <w:noProof/>
        </w:rPr>
        <w:t xml:space="preserve"> </w:t>
      </w:r>
      <w:r w:rsidR="001755AF">
        <w:rPr>
          <w:noProof/>
        </w:rPr>
        <w:drawing>
          <wp:inline distT="0" distB="0" distL="0" distR="0" wp14:anchorId="421B9EA8" wp14:editId="6B7028AC">
            <wp:extent cx="7200900" cy="186372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0AE76" w14:textId="75F904EE" w:rsidR="00420347" w:rsidRDefault="00420347">
      <w:r>
        <w:br w:type="page"/>
      </w:r>
    </w:p>
    <w:p w14:paraId="42F40DF1" w14:textId="0E627FB1" w:rsidR="00392F11" w:rsidRDefault="008E4CB7" w:rsidP="008E4CB7">
      <w:pPr>
        <w:pStyle w:val="1"/>
        <w:rPr>
          <w:sz w:val="32"/>
          <w:szCs w:val="32"/>
        </w:rPr>
      </w:pPr>
      <w:bookmarkStart w:id="1" w:name="_Toc127957620"/>
      <w:r w:rsidRPr="008E4CB7">
        <w:rPr>
          <w:sz w:val="32"/>
          <w:szCs w:val="32"/>
        </w:rPr>
        <w:lastRenderedPageBreak/>
        <w:t>Выполнение</w:t>
      </w:r>
      <w:bookmarkEnd w:id="1"/>
    </w:p>
    <w:p w14:paraId="21CD7D51" w14:textId="430D453D" w:rsidR="006A2DAF" w:rsidRPr="002A2250" w:rsidRDefault="006A2DAF" w:rsidP="006A2DAF">
      <w:pPr>
        <w:pStyle w:val="2"/>
        <w:rPr>
          <w:sz w:val="30"/>
          <w:szCs w:val="30"/>
        </w:rPr>
      </w:pPr>
      <w:bookmarkStart w:id="2" w:name="_Toc127957621"/>
      <w:r w:rsidRPr="006A2DAF">
        <w:rPr>
          <w:sz w:val="30"/>
          <w:szCs w:val="30"/>
          <w:lang w:val="en-US"/>
        </w:rPr>
        <w:t>ER</w:t>
      </w:r>
      <w:r w:rsidRPr="002A2250">
        <w:rPr>
          <w:sz w:val="30"/>
          <w:szCs w:val="30"/>
        </w:rPr>
        <w:t>-</w:t>
      </w:r>
      <w:r w:rsidRPr="006A2DAF">
        <w:rPr>
          <w:sz w:val="30"/>
          <w:szCs w:val="30"/>
        </w:rPr>
        <w:t>диаграмма</w:t>
      </w:r>
      <w:r w:rsidR="00DD3CDA">
        <w:rPr>
          <w:sz w:val="30"/>
          <w:szCs w:val="30"/>
        </w:rPr>
        <w:t>(инфологическая модель)</w:t>
      </w:r>
      <w:bookmarkEnd w:id="2"/>
    </w:p>
    <w:p w14:paraId="689F1508" w14:textId="0D7A6D41" w:rsidR="006A2DAF" w:rsidRPr="009B58AB" w:rsidRDefault="009B58AB" w:rsidP="006A2DAF">
      <w:r>
        <w:rPr>
          <w:noProof/>
        </w:rPr>
        <w:drawing>
          <wp:inline distT="0" distB="0" distL="0" distR="0" wp14:anchorId="2CBDFD0E" wp14:editId="3201CB91">
            <wp:extent cx="7200900" cy="33350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29E7D" w14:textId="1E4753A0" w:rsidR="00DD3CDA" w:rsidRPr="00DD3CDA" w:rsidRDefault="00DD3CDA" w:rsidP="00DD3CDA">
      <w:pPr>
        <w:pStyle w:val="2"/>
        <w:rPr>
          <w:sz w:val="30"/>
          <w:szCs w:val="30"/>
        </w:rPr>
      </w:pPr>
      <w:bookmarkStart w:id="3" w:name="_Toc127957622"/>
      <w:r w:rsidRPr="00DD3CDA">
        <w:rPr>
          <w:sz w:val="30"/>
          <w:szCs w:val="30"/>
          <w:lang w:val="en-US"/>
        </w:rPr>
        <w:t>ER-</w:t>
      </w:r>
      <w:r w:rsidRPr="00DD3CDA">
        <w:rPr>
          <w:sz w:val="30"/>
          <w:szCs w:val="30"/>
        </w:rPr>
        <w:t>диаграмма(даталогическая модель)</w:t>
      </w:r>
      <w:bookmarkEnd w:id="3"/>
    </w:p>
    <w:p w14:paraId="61C06957" w14:textId="3798F0BD" w:rsidR="006A2DAF" w:rsidRPr="0014075D" w:rsidRDefault="0014075D" w:rsidP="006A2DAF">
      <w:pPr>
        <w:rPr>
          <w:lang w:val="en-US"/>
        </w:rPr>
      </w:pPr>
      <w:r>
        <w:rPr>
          <w:noProof/>
        </w:rPr>
        <w:drawing>
          <wp:inline distT="0" distB="0" distL="0" distR="0" wp14:anchorId="01584427" wp14:editId="1AC54948">
            <wp:extent cx="7200900" cy="5325745"/>
            <wp:effectExtent l="0" t="0" r="0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532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F499" w14:textId="2EC08BF7" w:rsidR="00F273CD" w:rsidRPr="0001049F" w:rsidRDefault="00F273CD" w:rsidP="0001049F">
      <w:pPr>
        <w:pStyle w:val="1"/>
        <w:rPr>
          <w:sz w:val="32"/>
          <w:szCs w:val="32"/>
        </w:rPr>
      </w:pPr>
      <w:bookmarkStart w:id="4" w:name="_Toc127957623"/>
      <w:r w:rsidRPr="00F273CD">
        <w:rPr>
          <w:sz w:val="32"/>
          <w:szCs w:val="32"/>
        </w:rPr>
        <w:lastRenderedPageBreak/>
        <w:t xml:space="preserve">Реализация даталогической модели на </w:t>
      </w:r>
      <w:r w:rsidRPr="00F273CD">
        <w:rPr>
          <w:sz w:val="32"/>
          <w:szCs w:val="32"/>
          <w:lang w:val="en-US"/>
        </w:rPr>
        <w:t>SQL</w:t>
      </w:r>
      <w:bookmarkEnd w:id="4"/>
    </w:p>
    <w:p w14:paraId="399C3251" w14:textId="5C6E3AD0" w:rsidR="00C2114D" w:rsidRDefault="0001049F" w:rsidP="00F273CD">
      <w:r>
        <w:rPr>
          <w:noProof/>
        </w:rPr>
        <w:drawing>
          <wp:inline distT="0" distB="0" distL="0" distR="0" wp14:anchorId="0BD31AED" wp14:editId="3CBCB603">
            <wp:extent cx="3762375" cy="1590675"/>
            <wp:effectExtent l="0" t="0" r="9525" b="9525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70450" w14:textId="6A77DF56" w:rsidR="00C2114D" w:rsidRDefault="0014075D" w:rsidP="00F273CD">
      <w:pPr>
        <w:rPr>
          <w:lang w:val="en-US"/>
        </w:rPr>
      </w:pPr>
      <w:r>
        <w:rPr>
          <w:noProof/>
        </w:rPr>
        <w:drawing>
          <wp:inline distT="0" distB="0" distL="0" distR="0" wp14:anchorId="19E0D12F" wp14:editId="60C5A794">
            <wp:extent cx="3495675" cy="619125"/>
            <wp:effectExtent l="0" t="0" r="9525" b="9525"/>
            <wp:docPr id="23" name="Рисунок 23" descr="Изображение выглядит как текст, мяч, ударение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, мяч, ударение, часы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ACC49A" wp14:editId="6EFF1A24">
            <wp:extent cx="4495800" cy="590550"/>
            <wp:effectExtent l="0" t="0" r="0" b="0"/>
            <wp:docPr id="24" name="Рисунок 24" descr="Изображение выглядит как текст, часы, мяч, удар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, часы, мяч, удар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6FC0F" w14:textId="777E29C3" w:rsidR="0014075D" w:rsidRDefault="0014075D" w:rsidP="00F273CD">
      <w:pPr>
        <w:rPr>
          <w:lang w:val="en-US"/>
        </w:rPr>
      </w:pPr>
      <w:r>
        <w:rPr>
          <w:noProof/>
        </w:rPr>
        <w:drawing>
          <wp:inline distT="0" distB="0" distL="0" distR="0" wp14:anchorId="34CD0480" wp14:editId="3832815D">
            <wp:extent cx="2343150" cy="647700"/>
            <wp:effectExtent l="0" t="0" r="0" b="0"/>
            <wp:docPr id="25" name="Рисунок 25" descr="Изображение выглядит как текст, часы, мяч, удар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, часы, мяч, удар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522C4" w14:textId="7CD286D6" w:rsidR="0014075D" w:rsidRDefault="0014075D" w:rsidP="00F273CD">
      <w:pPr>
        <w:rPr>
          <w:lang w:val="en-US"/>
        </w:rPr>
      </w:pPr>
      <w:r>
        <w:rPr>
          <w:noProof/>
        </w:rPr>
        <w:drawing>
          <wp:inline distT="0" distB="0" distL="0" distR="0" wp14:anchorId="41B6AC56" wp14:editId="17FE3124">
            <wp:extent cx="3429000" cy="647700"/>
            <wp:effectExtent l="0" t="0" r="0" b="0"/>
            <wp:docPr id="27" name="Рисунок 27" descr="Изображение выглядит как текст, часы, мяч, зеле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текст, часы, мяч, зеленый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BC6EA" w14:textId="2C67DE22" w:rsidR="0001049F" w:rsidRPr="00C2114D" w:rsidRDefault="0001049F" w:rsidP="00F273CD">
      <w:pPr>
        <w:rPr>
          <w:lang w:val="en-US"/>
        </w:rPr>
      </w:pPr>
      <w:r>
        <w:rPr>
          <w:noProof/>
        </w:rPr>
        <w:drawing>
          <wp:inline distT="0" distB="0" distL="0" distR="0" wp14:anchorId="27C192B9" wp14:editId="48268AEA">
            <wp:extent cx="2562225" cy="647700"/>
            <wp:effectExtent l="0" t="0" r="9525" b="0"/>
            <wp:docPr id="28" name="Рисунок 28" descr="Изображение выглядит как текст, часы, мяч, удар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текст, часы, мяч, ударение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53498" w14:textId="4118D882" w:rsidR="00F273CD" w:rsidRPr="002A2250" w:rsidRDefault="00F273CD">
      <w:r w:rsidRPr="002A2250">
        <w:br w:type="page"/>
      </w:r>
    </w:p>
    <w:p w14:paraId="7136BF5A" w14:textId="58400DAC" w:rsidR="00F273CD" w:rsidRDefault="00F273CD" w:rsidP="00F273CD">
      <w:pPr>
        <w:pStyle w:val="1"/>
        <w:rPr>
          <w:sz w:val="32"/>
          <w:szCs w:val="32"/>
        </w:rPr>
      </w:pPr>
      <w:bookmarkStart w:id="5" w:name="_Toc127957624"/>
      <w:r w:rsidRPr="00F273CD">
        <w:rPr>
          <w:sz w:val="32"/>
          <w:szCs w:val="32"/>
        </w:rPr>
        <w:lastRenderedPageBreak/>
        <w:t>Вывод</w:t>
      </w:r>
      <w:bookmarkEnd w:id="5"/>
    </w:p>
    <w:p w14:paraId="2C5960D1" w14:textId="56854B5A" w:rsidR="00F273CD" w:rsidRPr="00C2114D" w:rsidRDefault="004E5EDC" w:rsidP="00F273CD">
      <w:r>
        <w:t>Я ознакомился с базами данных на простейшем уровне. Изучил отношения между таблицами, создание этих таблиц и различные действия с таблицами.</w:t>
      </w:r>
    </w:p>
    <w:sectPr w:rsidR="00F273CD" w:rsidRPr="00C2114D" w:rsidSect="002F3987">
      <w:pgSz w:w="11906" w:h="16838"/>
      <w:pgMar w:top="426" w:right="282" w:bottom="426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1"/>
    <w:family w:val="roman"/>
    <w:pitch w:val="variable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7FB5"/>
    <w:multiLevelType w:val="multilevel"/>
    <w:tmpl w:val="31A25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1C212E"/>
    <w:multiLevelType w:val="multilevel"/>
    <w:tmpl w:val="2DF67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6C6B8C"/>
    <w:multiLevelType w:val="multilevel"/>
    <w:tmpl w:val="6E566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31078B"/>
    <w:multiLevelType w:val="multilevel"/>
    <w:tmpl w:val="2AC06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7D5C3D"/>
    <w:multiLevelType w:val="multilevel"/>
    <w:tmpl w:val="945CF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E57F89"/>
    <w:multiLevelType w:val="multilevel"/>
    <w:tmpl w:val="0F128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0472B8"/>
    <w:multiLevelType w:val="multilevel"/>
    <w:tmpl w:val="B2FE6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3C38CC"/>
    <w:multiLevelType w:val="multilevel"/>
    <w:tmpl w:val="3676D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D2757E"/>
    <w:multiLevelType w:val="multilevel"/>
    <w:tmpl w:val="75B2B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EA5929"/>
    <w:multiLevelType w:val="multilevel"/>
    <w:tmpl w:val="A34E7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527431"/>
    <w:multiLevelType w:val="multilevel"/>
    <w:tmpl w:val="8998E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A26B49"/>
    <w:multiLevelType w:val="multilevel"/>
    <w:tmpl w:val="2334D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2F7E38"/>
    <w:multiLevelType w:val="multilevel"/>
    <w:tmpl w:val="023C1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4614FB"/>
    <w:multiLevelType w:val="multilevel"/>
    <w:tmpl w:val="3CB2E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1E694D"/>
    <w:multiLevelType w:val="multilevel"/>
    <w:tmpl w:val="EABCF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7F39F2"/>
    <w:multiLevelType w:val="multilevel"/>
    <w:tmpl w:val="5EF2C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AB4742"/>
    <w:multiLevelType w:val="multilevel"/>
    <w:tmpl w:val="C3D41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3A5819"/>
    <w:multiLevelType w:val="multilevel"/>
    <w:tmpl w:val="EF948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4254C9"/>
    <w:multiLevelType w:val="multilevel"/>
    <w:tmpl w:val="EDAA4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DB244A"/>
    <w:multiLevelType w:val="multilevel"/>
    <w:tmpl w:val="BFF01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C25AC0"/>
    <w:multiLevelType w:val="multilevel"/>
    <w:tmpl w:val="7AFEE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F33C77"/>
    <w:multiLevelType w:val="multilevel"/>
    <w:tmpl w:val="C414B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D90CB9"/>
    <w:multiLevelType w:val="multilevel"/>
    <w:tmpl w:val="82903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843860">
    <w:abstractNumId w:val="15"/>
  </w:num>
  <w:num w:numId="2" w16cid:durableId="1407800532">
    <w:abstractNumId w:val="2"/>
  </w:num>
  <w:num w:numId="3" w16cid:durableId="163016103">
    <w:abstractNumId w:val="0"/>
  </w:num>
  <w:num w:numId="4" w16cid:durableId="1876304968">
    <w:abstractNumId w:val="17"/>
  </w:num>
  <w:num w:numId="5" w16cid:durableId="722949926">
    <w:abstractNumId w:val="6"/>
  </w:num>
  <w:num w:numId="6" w16cid:durableId="1055156761">
    <w:abstractNumId w:val="7"/>
  </w:num>
  <w:num w:numId="7" w16cid:durableId="240911455">
    <w:abstractNumId w:val="12"/>
  </w:num>
  <w:num w:numId="8" w16cid:durableId="1501235371">
    <w:abstractNumId w:val="20"/>
  </w:num>
  <w:num w:numId="9" w16cid:durableId="1625890615">
    <w:abstractNumId w:val="5"/>
  </w:num>
  <w:num w:numId="10" w16cid:durableId="2128111977">
    <w:abstractNumId w:val="8"/>
  </w:num>
  <w:num w:numId="11" w16cid:durableId="1369984919">
    <w:abstractNumId w:val="16"/>
  </w:num>
  <w:num w:numId="12" w16cid:durableId="709381640">
    <w:abstractNumId w:val="19"/>
  </w:num>
  <w:num w:numId="13" w16cid:durableId="1848515909">
    <w:abstractNumId w:val="10"/>
  </w:num>
  <w:num w:numId="14" w16cid:durableId="1028794816">
    <w:abstractNumId w:val="18"/>
  </w:num>
  <w:num w:numId="15" w16cid:durableId="1001356125">
    <w:abstractNumId w:val="22"/>
  </w:num>
  <w:num w:numId="16" w16cid:durableId="1469083945">
    <w:abstractNumId w:val="14"/>
  </w:num>
  <w:num w:numId="17" w16cid:durableId="759371720">
    <w:abstractNumId w:val="4"/>
  </w:num>
  <w:num w:numId="18" w16cid:durableId="1767842931">
    <w:abstractNumId w:val="21"/>
  </w:num>
  <w:num w:numId="19" w16cid:durableId="1166702496">
    <w:abstractNumId w:val="13"/>
  </w:num>
  <w:num w:numId="20" w16cid:durableId="1508717238">
    <w:abstractNumId w:val="11"/>
  </w:num>
  <w:num w:numId="21" w16cid:durableId="1183976482">
    <w:abstractNumId w:val="3"/>
  </w:num>
  <w:num w:numId="22" w16cid:durableId="659576294">
    <w:abstractNumId w:val="9"/>
  </w:num>
  <w:num w:numId="23" w16cid:durableId="289556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2F"/>
    <w:rsid w:val="0001049F"/>
    <w:rsid w:val="000473AD"/>
    <w:rsid w:val="00057A40"/>
    <w:rsid w:val="0006056D"/>
    <w:rsid w:val="00092E40"/>
    <w:rsid w:val="00093F05"/>
    <w:rsid w:val="000956E1"/>
    <w:rsid w:val="000C38D5"/>
    <w:rsid w:val="001236C4"/>
    <w:rsid w:val="0014075D"/>
    <w:rsid w:val="00165BD7"/>
    <w:rsid w:val="001755AF"/>
    <w:rsid w:val="001B1BB9"/>
    <w:rsid w:val="001B2E48"/>
    <w:rsid w:val="001B3CB6"/>
    <w:rsid w:val="001C493C"/>
    <w:rsid w:val="001F31F7"/>
    <w:rsid w:val="002112EC"/>
    <w:rsid w:val="00241D98"/>
    <w:rsid w:val="002A2250"/>
    <w:rsid w:val="002A7603"/>
    <w:rsid w:val="002C155E"/>
    <w:rsid w:val="002D695B"/>
    <w:rsid w:val="002F3987"/>
    <w:rsid w:val="00300C07"/>
    <w:rsid w:val="003031FE"/>
    <w:rsid w:val="0035438F"/>
    <w:rsid w:val="00355605"/>
    <w:rsid w:val="00392F11"/>
    <w:rsid w:val="003B59E1"/>
    <w:rsid w:val="00420347"/>
    <w:rsid w:val="00462A08"/>
    <w:rsid w:val="004E5EDC"/>
    <w:rsid w:val="005153A5"/>
    <w:rsid w:val="005155D4"/>
    <w:rsid w:val="00531004"/>
    <w:rsid w:val="0053226F"/>
    <w:rsid w:val="00534316"/>
    <w:rsid w:val="0057251C"/>
    <w:rsid w:val="0057532F"/>
    <w:rsid w:val="005B1F58"/>
    <w:rsid w:val="00605345"/>
    <w:rsid w:val="00650C58"/>
    <w:rsid w:val="00654731"/>
    <w:rsid w:val="006676C4"/>
    <w:rsid w:val="006717D2"/>
    <w:rsid w:val="006A2DAF"/>
    <w:rsid w:val="006D21C3"/>
    <w:rsid w:val="006E0DD0"/>
    <w:rsid w:val="007A6F13"/>
    <w:rsid w:val="007E53A0"/>
    <w:rsid w:val="00812A8B"/>
    <w:rsid w:val="0089425F"/>
    <w:rsid w:val="008B4019"/>
    <w:rsid w:val="008B7388"/>
    <w:rsid w:val="008C17C0"/>
    <w:rsid w:val="008E4CB7"/>
    <w:rsid w:val="008F1CE9"/>
    <w:rsid w:val="00933E6A"/>
    <w:rsid w:val="009B3F9A"/>
    <w:rsid w:val="009B58AB"/>
    <w:rsid w:val="00A24E50"/>
    <w:rsid w:val="00A97B8F"/>
    <w:rsid w:val="00B065BD"/>
    <w:rsid w:val="00B5230C"/>
    <w:rsid w:val="00B7759F"/>
    <w:rsid w:val="00B91FFC"/>
    <w:rsid w:val="00BB1ED4"/>
    <w:rsid w:val="00BB30FC"/>
    <w:rsid w:val="00BF5E5C"/>
    <w:rsid w:val="00C2114D"/>
    <w:rsid w:val="00C651DD"/>
    <w:rsid w:val="00C9039C"/>
    <w:rsid w:val="00CB12D2"/>
    <w:rsid w:val="00CD620C"/>
    <w:rsid w:val="00CF7D7D"/>
    <w:rsid w:val="00D26E08"/>
    <w:rsid w:val="00D42766"/>
    <w:rsid w:val="00D54FC8"/>
    <w:rsid w:val="00D732F1"/>
    <w:rsid w:val="00DD3CDA"/>
    <w:rsid w:val="00DE733C"/>
    <w:rsid w:val="00E02750"/>
    <w:rsid w:val="00E1400A"/>
    <w:rsid w:val="00E4031A"/>
    <w:rsid w:val="00E50B8B"/>
    <w:rsid w:val="00E5302C"/>
    <w:rsid w:val="00F220C5"/>
    <w:rsid w:val="00F273CD"/>
    <w:rsid w:val="00F43EA8"/>
    <w:rsid w:val="00F44810"/>
    <w:rsid w:val="00F83B50"/>
    <w:rsid w:val="00F9691F"/>
    <w:rsid w:val="00FC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EE2CE"/>
  <w15:docId w15:val="{C350C15D-B0C3-4FB5-8933-E51EE36D4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12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B12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31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BF5E5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2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02750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E02750"/>
  </w:style>
  <w:style w:type="character" w:customStyle="1" w:styleId="mo">
    <w:name w:val="mo"/>
    <w:basedOn w:val="a0"/>
    <w:rsid w:val="00E02750"/>
  </w:style>
  <w:style w:type="character" w:customStyle="1" w:styleId="mn">
    <w:name w:val="mn"/>
    <w:basedOn w:val="a0"/>
    <w:rsid w:val="00E02750"/>
  </w:style>
  <w:style w:type="character" w:customStyle="1" w:styleId="mjxassistivemathml">
    <w:name w:val="mjx_assistive_mathml"/>
    <w:basedOn w:val="a0"/>
    <w:rsid w:val="00E02750"/>
  </w:style>
  <w:style w:type="character" w:styleId="a4">
    <w:name w:val="Strong"/>
    <w:basedOn w:val="a0"/>
    <w:uiPriority w:val="22"/>
    <w:qFormat/>
    <w:rsid w:val="00E02750"/>
    <w:rPr>
      <w:b/>
      <w:bCs/>
    </w:rPr>
  </w:style>
  <w:style w:type="character" w:customStyle="1" w:styleId="mroot">
    <w:name w:val="mroot"/>
    <w:basedOn w:val="a0"/>
    <w:rsid w:val="00B065BD"/>
  </w:style>
  <w:style w:type="paragraph" w:styleId="a5">
    <w:name w:val="Balloon Text"/>
    <w:basedOn w:val="a"/>
    <w:link w:val="a6"/>
    <w:uiPriority w:val="99"/>
    <w:semiHidden/>
    <w:unhideWhenUsed/>
    <w:rsid w:val="002F3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F3987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BF5E5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BF5E5C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BF5E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F5E5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BF5E5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B12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CB12D2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B12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CB12D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B12D2"/>
    <w:pPr>
      <w:spacing w:after="100"/>
      <w:ind w:left="220"/>
    </w:pPr>
  </w:style>
  <w:style w:type="paragraph" w:styleId="aa">
    <w:name w:val="footer"/>
    <w:basedOn w:val="a"/>
    <w:link w:val="ab"/>
    <w:uiPriority w:val="99"/>
    <w:unhideWhenUsed/>
    <w:rsid w:val="00CB12D2"/>
    <w:pPr>
      <w:tabs>
        <w:tab w:val="center" w:pos="4677"/>
        <w:tab w:val="right" w:pos="9355"/>
      </w:tabs>
      <w:suppressAutoHyphens/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B12D2"/>
  </w:style>
  <w:style w:type="paragraph" w:customStyle="1" w:styleId="ac">
    <w:name w:val="По умолчанию"/>
    <w:next w:val="a"/>
    <w:qFormat/>
    <w:rsid w:val="00CB12D2"/>
    <w:pPr>
      <w:suppressAutoHyphens/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031F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6D21C3"/>
    <w:pPr>
      <w:spacing w:after="100"/>
      <w:ind w:left="440"/>
    </w:pPr>
  </w:style>
  <w:style w:type="character" w:styleId="ad">
    <w:name w:val="Emphasis"/>
    <w:basedOn w:val="a0"/>
    <w:uiPriority w:val="20"/>
    <w:qFormat/>
    <w:rsid w:val="00812A8B"/>
    <w:rPr>
      <w:i/>
      <w:iCs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53226F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CD620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1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8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93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551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214369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6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2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72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08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26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4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7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85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38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5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0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2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7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69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1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9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13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0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1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9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59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06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5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51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03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0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201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1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87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41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7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3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2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gorik\University\Laba\Proga\Laba1\&#1051;&#1072;&#1073;&#1072;1%20Java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2CAEE5-A46E-4816-B0D2-5A1DB044E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Лаба1 Java.dotx</Template>
  <TotalTime>228</TotalTime>
  <Pages>6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Агафон</dc:creator>
  <cp:lastModifiedBy>Максим Шикунов</cp:lastModifiedBy>
  <cp:revision>7</cp:revision>
  <dcterms:created xsi:type="dcterms:W3CDTF">2023-02-22T08:25:00Z</dcterms:created>
  <dcterms:modified xsi:type="dcterms:W3CDTF">2023-02-23T14:07:00Z</dcterms:modified>
</cp:coreProperties>
</file>